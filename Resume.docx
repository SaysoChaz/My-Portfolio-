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713F73" w:rsidRPr="00713F73" w14:paraId="2B374C45" w14:textId="77777777" w:rsidTr="00047D79">
        <w:trPr>
          <w:trHeight w:hRule="exact" w:val="1665"/>
        </w:trPr>
        <w:tc>
          <w:tcPr>
            <w:tcW w:w="9389" w:type="dxa"/>
            <w:tcMar>
              <w:top w:w="0" w:type="dxa"/>
              <w:bottom w:w="0" w:type="dxa"/>
            </w:tcMar>
          </w:tcPr>
          <w:p w14:paraId="112E41A7" w14:textId="1471F130" w:rsidR="00692703" w:rsidRPr="00713F73" w:rsidRDefault="00B545C5" w:rsidP="00913946">
            <w:pPr>
              <w:pStyle w:val="Title"/>
              <w:rPr>
                <w:rFonts w:asciiTheme="minorHAnsi" w:hAnsiTheme="minorHAnsi" w:cstheme="minorHAnsi"/>
                <w:color w:val="auto"/>
                <w:sz w:val="48"/>
                <w:szCs w:val="48"/>
              </w:rPr>
            </w:pPr>
            <w:r w:rsidRPr="00713F73">
              <w:rPr>
                <w:rFonts w:asciiTheme="minorHAnsi" w:hAnsiTheme="minorHAnsi" w:cstheme="minorHAnsi"/>
                <w:color w:val="auto"/>
                <w:sz w:val="48"/>
                <w:szCs w:val="48"/>
              </w:rPr>
              <w:t>Chazmond Goodman</w:t>
            </w:r>
          </w:p>
          <w:p w14:paraId="436F71CB" w14:textId="2F070F15" w:rsidR="00713F73" w:rsidRDefault="00B545C5" w:rsidP="00713F73">
            <w:pPr>
              <w:pStyle w:val="ContactInfo"/>
              <w:contextualSpacing w:val="0"/>
              <w:rPr>
                <w:rFonts w:cstheme="minorHAnsi"/>
                <w:color w:val="auto"/>
              </w:rPr>
            </w:pPr>
            <w:r w:rsidRPr="00713F73">
              <w:rPr>
                <w:rFonts w:cstheme="minorHAnsi"/>
                <w:color w:val="auto"/>
              </w:rPr>
              <w:t>372 wells church road Lynchburg SC</w:t>
            </w:r>
            <w:r w:rsidR="00692703" w:rsidRPr="00713F73">
              <w:rPr>
                <w:rFonts w:cstheme="minorHAnsi"/>
                <w:color w:val="auto"/>
              </w:rPr>
              <w:t xml:space="preserve"> </w:t>
            </w:r>
            <w:sdt>
              <w:sdtPr>
                <w:rPr>
                  <w:rFonts w:cstheme="minorHAnsi"/>
                  <w:color w:val="auto"/>
                </w:rPr>
                <w:alias w:val="Divider dot:"/>
                <w:tag w:val="Divider dot:"/>
                <w:id w:val="-1459182552"/>
                <w:placeholder>
                  <w:docPart w:val="4C5744446FB244FFBD2EC77913A0EADE"/>
                </w:placeholder>
                <w:temporary/>
                <w:showingPlcHdr/>
                <w15:appearance w15:val="hidden"/>
              </w:sdtPr>
              <w:sdtContent>
                <w:r w:rsidR="00692703" w:rsidRPr="00713F73">
                  <w:rPr>
                    <w:rFonts w:cstheme="minorHAnsi"/>
                    <w:color w:val="auto"/>
                  </w:rPr>
                  <w:t>·</w:t>
                </w:r>
              </w:sdtContent>
            </w:sdt>
            <w:r w:rsidR="00692703" w:rsidRPr="00713F73">
              <w:rPr>
                <w:rFonts w:cstheme="minorHAnsi"/>
                <w:color w:val="auto"/>
              </w:rPr>
              <w:t xml:space="preserve"> </w:t>
            </w:r>
          </w:p>
          <w:p w14:paraId="3CDA5638" w14:textId="5CA7FFF6" w:rsidR="009E6CC4" w:rsidRPr="00713F73" w:rsidRDefault="009E6CC4" w:rsidP="00713F73">
            <w:pPr>
              <w:pStyle w:val="ContactInfo"/>
              <w:contextualSpacing w:val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(Home) 803-437-2162</w:t>
            </w:r>
          </w:p>
          <w:p w14:paraId="6DEF1732" w14:textId="3B858AC0" w:rsidR="00713F73" w:rsidRPr="00713F73" w:rsidRDefault="009E6CC4" w:rsidP="00713F73">
            <w:pPr>
              <w:pStyle w:val="ContactInfo"/>
              <w:contextualSpacing w:val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(Cell) </w:t>
            </w:r>
            <w:r w:rsidR="00713F73" w:rsidRPr="00713F73">
              <w:rPr>
                <w:rFonts w:cstheme="minorHAnsi"/>
                <w:color w:val="auto"/>
              </w:rPr>
              <w:t>803-486-1167</w:t>
            </w:r>
            <w:r>
              <w:rPr>
                <w:rFonts w:cstheme="minorHAnsi"/>
                <w:color w:val="auto"/>
              </w:rPr>
              <w:t xml:space="preserve"> </w:t>
            </w:r>
          </w:p>
          <w:p w14:paraId="330A3F9E" w14:textId="4C891ECD" w:rsidR="00B545C5" w:rsidRPr="00713F73" w:rsidRDefault="00B545C5" w:rsidP="00713F73">
            <w:pPr>
              <w:pStyle w:val="ContactInfo"/>
              <w:contextualSpacing w:val="0"/>
              <w:rPr>
                <w:rFonts w:cstheme="minorHAnsi"/>
                <w:color w:val="auto"/>
              </w:rPr>
            </w:pPr>
            <w:r w:rsidRPr="00713F73">
              <w:rPr>
                <w:rFonts w:cstheme="minorHAnsi"/>
                <w:color w:val="auto"/>
              </w:rPr>
              <w:t>chazmondgoodman3@gmail.com</w:t>
            </w:r>
          </w:p>
        </w:tc>
      </w:tr>
    </w:tbl>
    <w:p w14:paraId="0B172B88" w14:textId="77777777" w:rsidR="002203AB" w:rsidRDefault="002203AB" w:rsidP="002203AB"/>
    <w:p w14:paraId="4622FF5E" w14:textId="77777777" w:rsidR="002203AB" w:rsidRDefault="002203AB" w:rsidP="002203AB"/>
    <w:p w14:paraId="558637F9" w14:textId="3C90B86E" w:rsidR="009E6CC4" w:rsidRPr="000B717F" w:rsidRDefault="009E6CC4" w:rsidP="002203AB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717F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OBJECTIVE</w:t>
      </w:r>
    </w:p>
    <w:p w14:paraId="37E51F9D" w14:textId="77777777" w:rsidR="009E6CC4" w:rsidRPr="000B717F" w:rsidRDefault="009E6CC4" w:rsidP="002203AB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A91E1AE" w14:textId="301C3981" w:rsidR="00047D79" w:rsidRPr="000B717F" w:rsidRDefault="00047D79" w:rsidP="002203A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B717F">
        <w:rPr>
          <w:rFonts w:ascii="Times New Roman" w:hAnsi="Times New Roman" w:cs="Times New Roman"/>
          <w:color w:val="auto"/>
          <w:sz w:val="24"/>
          <w:szCs w:val="24"/>
        </w:rPr>
        <w:t>Reliable,</w:t>
      </w:r>
      <w:r w:rsidR="002203AB" w:rsidRPr="000B71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B717F">
        <w:rPr>
          <w:rFonts w:ascii="Times New Roman" w:hAnsi="Times New Roman" w:cs="Times New Roman"/>
          <w:color w:val="auto"/>
          <w:sz w:val="24"/>
          <w:szCs w:val="24"/>
        </w:rPr>
        <w:t>responsible</w:t>
      </w:r>
      <w:r w:rsidR="009E6CC4" w:rsidRPr="000B717F">
        <w:rPr>
          <w:rFonts w:ascii="Times New Roman" w:hAnsi="Times New Roman" w:cs="Times New Roman"/>
          <w:color w:val="auto"/>
          <w:sz w:val="24"/>
          <w:szCs w:val="24"/>
        </w:rPr>
        <w:t xml:space="preserve"> individual</w:t>
      </w:r>
      <w:r w:rsidRPr="000B717F">
        <w:rPr>
          <w:rFonts w:ascii="Times New Roman" w:hAnsi="Times New Roman" w:cs="Times New Roman"/>
          <w:color w:val="auto"/>
          <w:sz w:val="24"/>
          <w:szCs w:val="24"/>
        </w:rPr>
        <w:t xml:space="preserve"> seeking a </w:t>
      </w:r>
      <w:r w:rsidR="000B717F" w:rsidRPr="000B717F">
        <w:rPr>
          <w:rFonts w:ascii="Times New Roman" w:hAnsi="Times New Roman" w:cs="Times New Roman"/>
          <w:color w:val="auto"/>
          <w:sz w:val="24"/>
          <w:szCs w:val="24"/>
        </w:rPr>
        <w:t>full</w:t>
      </w:r>
      <w:r w:rsidR="009E6CC4" w:rsidRPr="000B717F">
        <w:rPr>
          <w:rFonts w:ascii="Times New Roman" w:hAnsi="Times New Roman" w:cs="Times New Roman"/>
          <w:color w:val="auto"/>
          <w:sz w:val="24"/>
          <w:szCs w:val="24"/>
        </w:rPr>
        <w:t>-time entry-level</w:t>
      </w:r>
      <w:r w:rsidRPr="000B717F">
        <w:rPr>
          <w:rFonts w:ascii="Times New Roman" w:hAnsi="Times New Roman" w:cs="Times New Roman"/>
          <w:color w:val="auto"/>
          <w:sz w:val="24"/>
          <w:szCs w:val="24"/>
        </w:rPr>
        <w:t xml:space="preserve"> position to </w:t>
      </w:r>
      <w:r w:rsidR="009E6CC4" w:rsidRPr="000B717F">
        <w:rPr>
          <w:rFonts w:ascii="Times New Roman" w:hAnsi="Times New Roman" w:cs="Times New Roman"/>
          <w:color w:val="auto"/>
          <w:sz w:val="24"/>
          <w:szCs w:val="24"/>
        </w:rPr>
        <w:t>expand my knowledge and skills.</w:t>
      </w:r>
    </w:p>
    <w:p w14:paraId="3E4BA5AF" w14:textId="3B3A6718" w:rsidR="004E01EB" w:rsidRPr="000B717F" w:rsidRDefault="00000000" w:rsidP="004E01EB">
      <w:pPr>
        <w:pStyle w:val="Heading1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Experience:"/>
          <w:tag w:val="Experience:"/>
          <w:id w:val="-1983300934"/>
          <w:placeholder>
            <w:docPart w:val="7E6EEAF7112A44AD858E8C1B7A12D9FD"/>
          </w:placeholder>
          <w:temporary/>
          <w:showingPlcHdr/>
          <w15:appearance w15:val="hidden"/>
        </w:sdtPr>
        <w:sdtContent>
          <w:r w:rsidR="004E01EB" w:rsidRPr="000B717F">
            <w:rPr>
              <w:rFonts w:ascii="Times New Roman" w:hAnsi="Times New Roman" w:cs="Times New Roman"/>
              <w:color w:val="auto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13F73" w:rsidRPr="000B717F" w14:paraId="1A4C45EA" w14:textId="77777777" w:rsidTr="00025F3F">
        <w:tc>
          <w:tcPr>
            <w:tcW w:w="9290" w:type="dxa"/>
          </w:tcPr>
          <w:p w14:paraId="772011E6" w14:textId="780E7674" w:rsidR="001D0BF1" w:rsidRPr="000B717F" w:rsidRDefault="006A52E5" w:rsidP="001D0BF1">
            <w:pPr>
              <w:pStyle w:val="Heading3"/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June 2019 to august 2019</w:t>
            </w:r>
          </w:p>
          <w:p w14:paraId="2D829132" w14:textId="2B102CA1" w:rsidR="001E3120" w:rsidRPr="000B717F" w:rsidRDefault="006A52E5" w:rsidP="00025F3F">
            <w:pPr>
              <w:pStyle w:val="Heading2"/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CVS Pharmacy</w:t>
            </w:r>
            <w:r w:rsidR="00025F3F" w:rsidRPr="000B717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Bishopville SC</w:t>
            </w:r>
          </w:p>
          <w:p w14:paraId="09F4250A" w14:textId="7B8E0991" w:rsidR="00025F3F" w:rsidRPr="000B717F" w:rsidRDefault="00FD6B54" w:rsidP="00025F3F">
            <w:pPr>
              <w:pStyle w:val="ListParagraph"/>
              <w:numPr>
                <w:ilvl w:val="0"/>
                <w:numId w:val="14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Stocked</w:t>
            </w:r>
            <w:r w:rsidR="00025F3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cases of merchandise for order selectors</w:t>
            </w:r>
          </w:p>
          <w:p w14:paraId="763DA17C" w14:textId="033F4184" w:rsidR="00025F3F" w:rsidRPr="000B717F" w:rsidRDefault="00FD6B54" w:rsidP="00025F3F">
            <w:pPr>
              <w:pStyle w:val="ListParagraph"/>
              <w:numPr>
                <w:ilvl w:val="0"/>
                <w:numId w:val="14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  <w:r w:rsidR="00025F3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aintain</w:t>
            </w: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</w:t>
            </w:r>
            <w:r w:rsidR="00025F3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high levels of accuracy for stock </w:t>
            </w:r>
            <w:r w:rsidR="000B717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inventory.</w:t>
            </w:r>
          </w:p>
          <w:p w14:paraId="3568FC5F" w14:textId="65DDE3AE" w:rsidR="00025F3F" w:rsidRPr="000B717F" w:rsidRDefault="00025F3F" w:rsidP="00025F3F">
            <w:pPr>
              <w:pStyle w:val="ListParagraph"/>
              <w:numPr>
                <w:ilvl w:val="0"/>
                <w:numId w:val="14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Unloaded trucks and </w:t>
            </w:r>
            <w:r w:rsidR="00047D79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deliveries.</w:t>
            </w:r>
          </w:p>
          <w:p w14:paraId="720B66AE" w14:textId="4B2ADF8A" w:rsidR="00025F3F" w:rsidRPr="000B717F" w:rsidRDefault="002203AB" w:rsidP="00025F3F">
            <w:pPr>
              <w:pStyle w:val="ListParagraph"/>
              <w:numPr>
                <w:ilvl w:val="0"/>
                <w:numId w:val="14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Provided c</w:t>
            </w:r>
            <w:r w:rsidR="00025F3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ustomer service </w:t>
            </w: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support and </w:t>
            </w:r>
            <w:r w:rsidR="000B717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duties.</w:t>
            </w:r>
          </w:p>
          <w:p w14:paraId="0B4C2B09" w14:textId="0D64520C" w:rsidR="00D64F79" w:rsidRPr="000B717F" w:rsidRDefault="00025F3F" w:rsidP="00D64F79">
            <w:pPr>
              <w:pStyle w:val="ListParagraph"/>
              <w:numPr>
                <w:ilvl w:val="0"/>
                <w:numId w:val="14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Assisted fellow associates as needed throughout the </w:t>
            </w:r>
            <w:r w:rsidR="000B717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store.</w:t>
            </w:r>
          </w:p>
          <w:p w14:paraId="60B938C0" w14:textId="732D9165" w:rsidR="000B717F" w:rsidRDefault="000B717F" w:rsidP="000B717F">
            <w:pPr>
              <w:spacing w:after="160" w:line="288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</w:t>
            </w:r>
            <w:r w:rsidR="00B4756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PRIL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2021 to A</w:t>
            </w:r>
            <w:r w:rsidR="00B4756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UGUST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2022</w:t>
            </w:r>
          </w:p>
          <w:p w14:paraId="105AF5ED" w14:textId="7C9145DD" w:rsidR="000B717F" w:rsidRDefault="00B47561" w:rsidP="000B717F">
            <w:pPr>
              <w:spacing w:after="160" w:line="288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LOWES HARDWARE STORE, HARTSVILLE SC</w:t>
            </w:r>
          </w:p>
          <w:p w14:paraId="77883E8A" w14:textId="4A6D71EA" w:rsidR="000B717F" w:rsidRDefault="00B47561" w:rsidP="000B717F">
            <w:pPr>
              <w:pStyle w:val="ListParagraph"/>
              <w:numPr>
                <w:ilvl w:val="0"/>
                <w:numId w:val="15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Gathered carts from outside and took them inside the store.</w:t>
            </w:r>
          </w:p>
          <w:p w14:paraId="129A9F7A" w14:textId="7FA9024A" w:rsidR="00B47561" w:rsidRDefault="00B47561" w:rsidP="000B717F">
            <w:pPr>
              <w:pStyle w:val="ListParagraph"/>
              <w:numPr>
                <w:ilvl w:val="0"/>
                <w:numId w:val="15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Helped elderly lift items that they couldn’t lift in their vehicle.</w:t>
            </w:r>
          </w:p>
          <w:p w14:paraId="05E5B07D" w14:textId="1490210C" w:rsidR="00B47561" w:rsidRDefault="00B47561" w:rsidP="000B717F">
            <w:pPr>
              <w:pStyle w:val="ListParagraph"/>
              <w:numPr>
                <w:ilvl w:val="0"/>
                <w:numId w:val="15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Helped customers at the self-checkout.</w:t>
            </w:r>
          </w:p>
          <w:p w14:paraId="53C0EEF3" w14:textId="08CD3D8B" w:rsidR="00B47561" w:rsidRDefault="00B47561" w:rsidP="00B47561">
            <w:pPr>
              <w:pStyle w:val="ListParagraph"/>
              <w:numPr>
                <w:ilvl w:val="0"/>
                <w:numId w:val="15"/>
              </w:numPr>
              <w:spacing w:after="160"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Took the trash out.</w:t>
            </w:r>
          </w:p>
          <w:p w14:paraId="5CD2A2B9" w14:textId="62CDF85D" w:rsidR="00B47561" w:rsidRDefault="00B47561" w:rsidP="00B47561">
            <w:pPr>
              <w:spacing w:after="160" w:line="288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AUGUST 2022 TO JUNE 2022</w:t>
            </w:r>
          </w:p>
          <w:p w14:paraId="1D58B0B6" w14:textId="3361890C" w:rsidR="002A2B3B" w:rsidRDefault="0019451A" w:rsidP="00B47561">
            <w:pPr>
              <w:spacing w:after="160" w:line="288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FED EX WAREHOUSE, FLORENCE</w:t>
            </w:r>
          </w:p>
          <w:p w14:paraId="5AFE3D31" w14:textId="28FAA2FD" w:rsidR="00CB6292" w:rsidRPr="00CB6292" w:rsidRDefault="00C54C2E" w:rsidP="00CB6292">
            <w:pPr>
              <w:pStyle w:val="ListParagraph"/>
              <w:numPr>
                <w:ilvl w:val="0"/>
                <w:numId w:val="16"/>
              </w:numPr>
              <w:spacing w:after="160" w:line="288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Lift packages off truck onto conveyer belt.</w:t>
            </w:r>
          </w:p>
          <w:p w14:paraId="67D2BA91" w14:textId="555EA5DF" w:rsidR="00D77746" w:rsidRPr="000B717F" w:rsidRDefault="00D77746" w:rsidP="00D77746">
            <w:pPr>
              <w:pStyle w:val="ListParagraph"/>
              <w:spacing w:after="160" w:line="288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sdt>
      <w:sdtPr>
        <w:rPr>
          <w:rFonts w:ascii="Times New Roman" w:hAnsi="Times New Roman" w:cs="Times New Roman"/>
          <w:color w:val="auto"/>
        </w:rPr>
        <w:alias w:val="Education:"/>
        <w:tag w:val="Education:"/>
        <w:id w:val="-1908763273"/>
        <w:placeholder>
          <w:docPart w:val="F6BD9B923C634A3A94BEE1F9427D8FB7"/>
        </w:placeholder>
        <w:temporary/>
        <w:showingPlcHdr/>
        <w15:appearance w15:val="hidden"/>
      </w:sdtPr>
      <w:sdtContent>
        <w:p w14:paraId="533C2602" w14:textId="77777777" w:rsidR="00DA59AA" w:rsidRPr="000B717F" w:rsidRDefault="00DA59AA" w:rsidP="0097790C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0B717F">
            <w:rPr>
              <w:rFonts w:ascii="Times New Roman" w:hAnsi="Times New Roman" w:cs="Times New Roman"/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13F73" w:rsidRPr="000B717F" w14:paraId="4E79749C" w14:textId="77777777" w:rsidTr="00D66A52">
        <w:tc>
          <w:tcPr>
            <w:tcW w:w="9355" w:type="dxa"/>
          </w:tcPr>
          <w:p w14:paraId="458B0427" w14:textId="4C834FA5" w:rsidR="001D0BF1" w:rsidRPr="000B717F" w:rsidRDefault="006A52E5" w:rsidP="001D0BF1">
            <w:pPr>
              <w:pStyle w:val="Heading3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0B717F">
              <w:rPr>
                <w:rFonts w:ascii="Times New Roman" w:hAnsi="Times New Roman" w:cs="Times New Roman"/>
                <w:color w:val="auto"/>
              </w:rPr>
              <w:t>August 2017 to june 2020</w:t>
            </w:r>
          </w:p>
          <w:p w14:paraId="6CE2A8FA" w14:textId="5E5B3576" w:rsidR="007538DC" w:rsidRPr="000B717F" w:rsidRDefault="00047D79" w:rsidP="00025F3F">
            <w:pPr>
              <w:pStyle w:val="Heading2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0B717F">
              <w:rPr>
                <w:rFonts w:ascii="Times New Roman" w:hAnsi="Times New Roman" w:cs="Times New Roman"/>
                <w:color w:val="auto"/>
              </w:rPr>
              <w:t xml:space="preserve">Diploma, </w:t>
            </w:r>
            <w:r w:rsidR="006A52E5" w:rsidRPr="000B717F">
              <w:rPr>
                <w:rFonts w:ascii="Times New Roman" w:hAnsi="Times New Roman" w:cs="Times New Roman"/>
                <w:color w:val="auto"/>
              </w:rPr>
              <w:t>General studies</w:t>
            </w:r>
            <w:r w:rsidR="001D0BF1" w:rsidRPr="000B717F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6A52E5" w:rsidRPr="000B717F">
              <w:rPr>
                <w:rStyle w:val="SubtleReference"/>
                <w:rFonts w:ascii="Times New Roman" w:hAnsi="Times New Roman" w:cs="Times New Roman"/>
                <w:color w:val="auto"/>
              </w:rPr>
              <w:t>Lee central high school</w:t>
            </w:r>
          </w:p>
        </w:tc>
      </w:tr>
      <w:tr w:rsidR="00713F73" w:rsidRPr="000B717F" w14:paraId="69F3BB88" w14:textId="77777777" w:rsidTr="00F61DF9">
        <w:tc>
          <w:tcPr>
            <w:tcW w:w="9355" w:type="dxa"/>
            <w:tcMar>
              <w:top w:w="216" w:type="dxa"/>
            </w:tcMar>
          </w:tcPr>
          <w:p w14:paraId="5F7EBDEA" w14:textId="77777777" w:rsidR="00CB6292" w:rsidRDefault="00CB6292" w:rsidP="00025F3F">
            <w:pPr>
              <w:pStyle w:val="Heading2"/>
              <w:contextualSpacing w:val="0"/>
              <w:rPr>
                <w:rFonts w:ascii="Times New Roman" w:hAnsi="Times New Roman" w:cs="Times New Roman"/>
                <w:color w:val="auto"/>
              </w:rPr>
            </w:pPr>
          </w:p>
          <w:p w14:paraId="2AE914A3" w14:textId="77777777" w:rsidR="00CB6292" w:rsidRDefault="00CB6292" w:rsidP="00025F3F">
            <w:pPr>
              <w:pStyle w:val="Heading2"/>
              <w:contextualSpacing w:val="0"/>
              <w:rPr>
                <w:rFonts w:ascii="Times New Roman" w:hAnsi="Times New Roman" w:cs="Times New Roman"/>
                <w:color w:val="auto"/>
              </w:rPr>
            </w:pPr>
          </w:p>
          <w:p w14:paraId="3127A6EA" w14:textId="794D0478" w:rsidR="00CB6292" w:rsidRPr="00CB6292" w:rsidRDefault="00CB6292" w:rsidP="00025F3F">
            <w:pPr>
              <w:pStyle w:val="Heading2"/>
              <w:contextualSpacing w:val="0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A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>ugust 2020 to Present</w:t>
            </w:r>
          </w:p>
          <w:p w14:paraId="4FA78DB2" w14:textId="5137A9ED" w:rsidR="00F61DF9" w:rsidRPr="000B717F" w:rsidRDefault="008D5078" w:rsidP="00025F3F">
            <w:pPr>
              <w:pStyle w:val="Heading2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0B717F">
              <w:rPr>
                <w:rFonts w:ascii="Times New Roman" w:hAnsi="Times New Roman" w:cs="Times New Roman"/>
                <w:color w:val="auto"/>
              </w:rPr>
              <w:t>network system management</w:t>
            </w:r>
            <w:r w:rsidR="00F61DF9" w:rsidRPr="000B717F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0B717F">
              <w:rPr>
                <w:rStyle w:val="SubtleReference"/>
                <w:rFonts w:ascii="Times New Roman" w:hAnsi="Times New Roman" w:cs="Times New Roman"/>
                <w:color w:val="auto"/>
              </w:rPr>
              <w:t>florence darlingtion tech</w:t>
            </w:r>
            <w:r w:rsidR="00025F3F" w:rsidRPr="000B717F">
              <w:rPr>
                <w:rStyle w:val="SubtleReference"/>
                <w:rFonts w:ascii="Times New Roman" w:hAnsi="Times New Roman" w:cs="Times New Roman"/>
                <w:color w:val="auto"/>
              </w:rPr>
              <w:t>nical college</w:t>
            </w:r>
          </w:p>
        </w:tc>
      </w:tr>
    </w:tbl>
    <w:p w14:paraId="466E3064" w14:textId="6E4085D4" w:rsidR="00486277" w:rsidRPr="000B717F" w:rsidRDefault="008D5078" w:rsidP="00486277">
      <w:pPr>
        <w:pStyle w:val="Heading1"/>
        <w:rPr>
          <w:rFonts w:ascii="Times New Roman" w:hAnsi="Times New Roman" w:cs="Times New Roman"/>
          <w:color w:val="auto"/>
        </w:rPr>
      </w:pPr>
      <w:r w:rsidRPr="000B717F">
        <w:rPr>
          <w:rFonts w:ascii="Times New Roman" w:hAnsi="Times New Roman" w:cs="Times New Roman"/>
          <w:color w:val="auto"/>
        </w:rPr>
        <w:lastRenderedPageBreak/>
        <w:t>Strengths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13F73" w:rsidRPr="000B717F" w14:paraId="2248E511" w14:textId="77777777" w:rsidTr="00CF1A49">
        <w:tc>
          <w:tcPr>
            <w:tcW w:w="4675" w:type="dxa"/>
          </w:tcPr>
          <w:p w14:paraId="0C4339F5" w14:textId="11211B4A" w:rsidR="001E3120" w:rsidRPr="000B717F" w:rsidRDefault="00D73D22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Respectful</w:t>
            </w:r>
          </w:p>
          <w:p w14:paraId="0A132660" w14:textId="0F146333" w:rsidR="001F4E6D" w:rsidRPr="000B717F" w:rsidRDefault="00D73D22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Discipline</w:t>
            </w:r>
            <w:r w:rsidR="009E6CC4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</w:t>
            </w:r>
          </w:p>
        </w:tc>
        <w:tc>
          <w:tcPr>
            <w:tcW w:w="4675" w:type="dxa"/>
            <w:tcMar>
              <w:left w:w="360" w:type="dxa"/>
            </w:tcMar>
          </w:tcPr>
          <w:p w14:paraId="1BB3F776" w14:textId="161C9E82" w:rsidR="003A0632" w:rsidRPr="000B717F" w:rsidRDefault="00D73D22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Dedicat</w:t>
            </w:r>
            <w:r w:rsidR="00025F3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</w:t>
            </w:r>
          </w:p>
          <w:p w14:paraId="62292163" w14:textId="4B455B63" w:rsidR="001E3120" w:rsidRPr="000B717F" w:rsidRDefault="00D73D22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Patience</w:t>
            </w:r>
          </w:p>
          <w:p w14:paraId="22F863D8" w14:textId="77777777" w:rsidR="001E3120" w:rsidRDefault="00D73D22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Determ</w:t>
            </w:r>
            <w:r w:rsidR="00025F3F" w:rsidRPr="000B71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ined</w:t>
            </w:r>
          </w:p>
          <w:p w14:paraId="5EF2C3A8" w14:textId="56B115A7" w:rsidR="00CB6292" w:rsidRPr="000B717F" w:rsidRDefault="00CB6292" w:rsidP="00CB629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A648744" w14:textId="59B721D0" w:rsidR="00C54C2E" w:rsidRDefault="00CB629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>REWARDS/ACHEICEMENTS</w:t>
      </w:r>
    </w:p>
    <w:p w14:paraId="48DDD9FB" w14:textId="450BD169" w:rsidR="00CB6292" w:rsidRDefault="00CB629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</w:p>
    <w:p w14:paraId="13D9119B" w14:textId="1BA56C83" w:rsidR="00CB6292" w:rsidRDefault="00CB629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>High School:  A/B honor roll</w:t>
      </w:r>
    </w:p>
    <w:p w14:paraId="2F2EE6A3" w14:textId="77777777" w:rsidR="00CB6292" w:rsidRDefault="00CB629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</w:p>
    <w:p w14:paraId="454011B5" w14:textId="69CA0582" w:rsidR="00CB6292" w:rsidRDefault="00CB629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>College: Deans list for spring and fall 2023 semester</w:t>
      </w:r>
      <w:r w:rsidR="00926772">
        <w:rPr>
          <w:rFonts w:ascii="Times New Roman" w:hAnsi="Times New Roman" w:cs="Times New Roman"/>
          <w:b w:val="0"/>
          <w:bCs/>
          <w:color w:val="auto"/>
        </w:rPr>
        <w:t>.</w:t>
      </w:r>
    </w:p>
    <w:p w14:paraId="2A8C3446" w14:textId="77777777" w:rsidR="00926772" w:rsidRDefault="0092677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</w:p>
    <w:p w14:paraId="38ABC76F" w14:textId="797213A8" w:rsidR="00926772" w:rsidRDefault="0092677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  <w:t>Presidents List FOr spring 2024 semester</w:t>
      </w:r>
    </w:p>
    <w:p w14:paraId="633FF385" w14:textId="77777777" w:rsidR="00CB6292" w:rsidRPr="00C54C2E" w:rsidRDefault="00CB6292" w:rsidP="00C54C2E">
      <w:pPr>
        <w:pStyle w:val="Heading1"/>
        <w:rPr>
          <w:rFonts w:ascii="Times New Roman" w:hAnsi="Times New Roman" w:cs="Times New Roman"/>
          <w:b w:val="0"/>
          <w:bCs/>
          <w:color w:val="auto"/>
        </w:rPr>
      </w:pPr>
    </w:p>
    <w:sectPr w:rsidR="00CB6292" w:rsidRPr="00C54C2E" w:rsidSect="00132FBC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F27A" w14:textId="77777777" w:rsidR="00132FBC" w:rsidRDefault="00132FBC" w:rsidP="0068194B">
      <w:r>
        <w:separator/>
      </w:r>
    </w:p>
    <w:p w14:paraId="51523452" w14:textId="77777777" w:rsidR="00132FBC" w:rsidRDefault="00132FBC"/>
    <w:p w14:paraId="59AE0D52" w14:textId="77777777" w:rsidR="00132FBC" w:rsidRDefault="00132FBC"/>
  </w:endnote>
  <w:endnote w:type="continuationSeparator" w:id="0">
    <w:p w14:paraId="4E20D6F9" w14:textId="77777777" w:rsidR="00132FBC" w:rsidRDefault="00132FBC" w:rsidP="0068194B">
      <w:r>
        <w:continuationSeparator/>
      </w:r>
    </w:p>
    <w:p w14:paraId="5CE3F927" w14:textId="77777777" w:rsidR="00132FBC" w:rsidRDefault="00132FBC"/>
    <w:p w14:paraId="30DA402F" w14:textId="77777777" w:rsidR="00132FBC" w:rsidRDefault="00132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64C4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CBC0" w14:textId="77777777" w:rsidR="00132FBC" w:rsidRDefault="00132FBC" w:rsidP="0068194B">
      <w:r>
        <w:separator/>
      </w:r>
    </w:p>
    <w:p w14:paraId="6AFE81E1" w14:textId="77777777" w:rsidR="00132FBC" w:rsidRDefault="00132FBC"/>
    <w:p w14:paraId="40C97B9D" w14:textId="77777777" w:rsidR="00132FBC" w:rsidRDefault="00132FBC"/>
  </w:footnote>
  <w:footnote w:type="continuationSeparator" w:id="0">
    <w:p w14:paraId="42EA7BEC" w14:textId="77777777" w:rsidR="00132FBC" w:rsidRDefault="00132FBC" w:rsidP="0068194B">
      <w:r>
        <w:continuationSeparator/>
      </w:r>
    </w:p>
    <w:p w14:paraId="38A0F1AA" w14:textId="77777777" w:rsidR="00132FBC" w:rsidRDefault="00132FBC"/>
    <w:p w14:paraId="1163D3F0" w14:textId="77777777" w:rsidR="00132FBC" w:rsidRDefault="00132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291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D9ECD1" wp14:editId="075ED7E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737340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00BF4"/>
    <w:multiLevelType w:val="hybridMultilevel"/>
    <w:tmpl w:val="F6A4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358686B"/>
    <w:multiLevelType w:val="hybridMultilevel"/>
    <w:tmpl w:val="1C0C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0F6A"/>
    <w:multiLevelType w:val="hybridMultilevel"/>
    <w:tmpl w:val="3582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9198">
    <w:abstractNumId w:val="9"/>
  </w:num>
  <w:num w:numId="2" w16cid:durableId="44915001">
    <w:abstractNumId w:val="8"/>
  </w:num>
  <w:num w:numId="3" w16cid:durableId="1528908524">
    <w:abstractNumId w:val="7"/>
  </w:num>
  <w:num w:numId="4" w16cid:durableId="465120288">
    <w:abstractNumId w:val="6"/>
  </w:num>
  <w:num w:numId="5" w16cid:durableId="2139101397">
    <w:abstractNumId w:val="11"/>
  </w:num>
  <w:num w:numId="6" w16cid:durableId="23600213">
    <w:abstractNumId w:val="3"/>
  </w:num>
  <w:num w:numId="7" w16cid:durableId="419562922">
    <w:abstractNumId w:val="12"/>
  </w:num>
  <w:num w:numId="8" w16cid:durableId="1643002414">
    <w:abstractNumId w:val="2"/>
  </w:num>
  <w:num w:numId="9" w16cid:durableId="1239709393">
    <w:abstractNumId w:val="13"/>
  </w:num>
  <w:num w:numId="10" w16cid:durableId="331225387">
    <w:abstractNumId w:val="5"/>
  </w:num>
  <w:num w:numId="11" w16cid:durableId="945427507">
    <w:abstractNumId w:val="4"/>
  </w:num>
  <w:num w:numId="12" w16cid:durableId="1294797501">
    <w:abstractNumId w:val="1"/>
  </w:num>
  <w:num w:numId="13" w16cid:durableId="1645695293">
    <w:abstractNumId w:val="0"/>
  </w:num>
  <w:num w:numId="14" w16cid:durableId="529076098">
    <w:abstractNumId w:val="15"/>
  </w:num>
  <w:num w:numId="15" w16cid:durableId="332297049">
    <w:abstractNumId w:val="14"/>
  </w:num>
  <w:num w:numId="16" w16cid:durableId="1144159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C5"/>
    <w:rsid w:val="000001EF"/>
    <w:rsid w:val="00007322"/>
    <w:rsid w:val="00007728"/>
    <w:rsid w:val="00024584"/>
    <w:rsid w:val="00024730"/>
    <w:rsid w:val="00025F3F"/>
    <w:rsid w:val="00047D79"/>
    <w:rsid w:val="00055E95"/>
    <w:rsid w:val="0007021F"/>
    <w:rsid w:val="000B2BA5"/>
    <w:rsid w:val="000B717F"/>
    <w:rsid w:val="000F2F8C"/>
    <w:rsid w:val="0010006E"/>
    <w:rsid w:val="001045A8"/>
    <w:rsid w:val="001124E0"/>
    <w:rsid w:val="00114A91"/>
    <w:rsid w:val="00132FBC"/>
    <w:rsid w:val="001427E1"/>
    <w:rsid w:val="00163668"/>
    <w:rsid w:val="00171566"/>
    <w:rsid w:val="00174676"/>
    <w:rsid w:val="001755A8"/>
    <w:rsid w:val="00184014"/>
    <w:rsid w:val="00192008"/>
    <w:rsid w:val="0019451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3AB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2B3B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3ED8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1D6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40E7"/>
    <w:rsid w:val="00650540"/>
    <w:rsid w:val="00655699"/>
    <w:rsid w:val="006618E9"/>
    <w:rsid w:val="0068194B"/>
    <w:rsid w:val="00692703"/>
    <w:rsid w:val="006A1962"/>
    <w:rsid w:val="006A52E5"/>
    <w:rsid w:val="006B5D48"/>
    <w:rsid w:val="006B7D7B"/>
    <w:rsid w:val="006C1A5E"/>
    <w:rsid w:val="006E1507"/>
    <w:rsid w:val="00712D8B"/>
    <w:rsid w:val="00713F73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5078"/>
    <w:rsid w:val="008F3B14"/>
    <w:rsid w:val="008F5365"/>
    <w:rsid w:val="00901899"/>
    <w:rsid w:val="0090344B"/>
    <w:rsid w:val="00905715"/>
    <w:rsid w:val="0091321E"/>
    <w:rsid w:val="00913946"/>
    <w:rsid w:val="0092677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6CC4"/>
    <w:rsid w:val="009F220C"/>
    <w:rsid w:val="009F3B05"/>
    <w:rsid w:val="009F4931"/>
    <w:rsid w:val="00A14534"/>
    <w:rsid w:val="00A16DAA"/>
    <w:rsid w:val="00A170AE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407"/>
    <w:rsid w:val="00B47561"/>
    <w:rsid w:val="00B50F99"/>
    <w:rsid w:val="00B51D1B"/>
    <w:rsid w:val="00B540F4"/>
    <w:rsid w:val="00B545C5"/>
    <w:rsid w:val="00B60FD0"/>
    <w:rsid w:val="00B622DF"/>
    <w:rsid w:val="00B6332A"/>
    <w:rsid w:val="00B81760"/>
    <w:rsid w:val="00B8494C"/>
    <w:rsid w:val="00BA100D"/>
    <w:rsid w:val="00BA1546"/>
    <w:rsid w:val="00BB4E51"/>
    <w:rsid w:val="00BD431F"/>
    <w:rsid w:val="00BE423E"/>
    <w:rsid w:val="00BF61AC"/>
    <w:rsid w:val="00C47FA6"/>
    <w:rsid w:val="00C54C2E"/>
    <w:rsid w:val="00C57FC6"/>
    <w:rsid w:val="00C66A7D"/>
    <w:rsid w:val="00C779DA"/>
    <w:rsid w:val="00C814F7"/>
    <w:rsid w:val="00CA4B4D"/>
    <w:rsid w:val="00CB35C3"/>
    <w:rsid w:val="00CB6292"/>
    <w:rsid w:val="00CD323D"/>
    <w:rsid w:val="00CE4030"/>
    <w:rsid w:val="00CE64B3"/>
    <w:rsid w:val="00CF1A49"/>
    <w:rsid w:val="00D0630C"/>
    <w:rsid w:val="00D20773"/>
    <w:rsid w:val="00D243A9"/>
    <w:rsid w:val="00D305E5"/>
    <w:rsid w:val="00D37CD3"/>
    <w:rsid w:val="00D64F79"/>
    <w:rsid w:val="00D66A52"/>
    <w:rsid w:val="00D66EFA"/>
    <w:rsid w:val="00D72A2D"/>
    <w:rsid w:val="00D73D22"/>
    <w:rsid w:val="00D77746"/>
    <w:rsid w:val="00D9521A"/>
    <w:rsid w:val="00DA3914"/>
    <w:rsid w:val="00DA59AA"/>
    <w:rsid w:val="00DB6915"/>
    <w:rsid w:val="00DB7E1E"/>
    <w:rsid w:val="00DC1B78"/>
    <w:rsid w:val="00DC2A2F"/>
    <w:rsid w:val="00DC3CD7"/>
    <w:rsid w:val="00DC600B"/>
    <w:rsid w:val="00DE0FAA"/>
    <w:rsid w:val="00DE136D"/>
    <w:rsid w:val="00DE6534"/>
    <w:rsid w:val="00DF4D6C"/>
    <w:rsid w:val="00E01923"/>
    <w:rsid w:val="00E14498"/>
    <w:rsid w:val="00E16262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31E9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B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088F2"/>
  <w15:chartTrackingRefBased/>
  <w15:docId w15:val="{4519A462-5460-4FEF-BCD0-83F1B1FB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744446FB244FFBD2EC77913A0E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D5A0-24E7-4E99-9D87-2182701725B0}"/>
      </w:docPartPr>
      <w:docPartBody>
        <w:p w:rsidR="004D72D6" w:rsidRDefault="004D72D6">
          <w:pPr>
            <w:pStyle w:val="4C5744446FB244FFBD2EC77913A0EADE"/>
          </w:pPr>
          <w:r w:rsidRPr="00CF1A49">
            <w:t>·</w:t>
          </w:r>
        </w:p>
      </w:docPartBody>
    </w:docPart>
    <w:docPart>
      <w:docPartPr>
        <w:name w:val="7E6EEAF7112A44AD858E8C1B7A12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3ACF-5F75-4AAF-AFB3-FB92E4C04CE9}"/>
      </w:docPartPr>
      <w:docPartBody>
        <w:p w:rsidR="004D72D6" w:rsidRDefault="004D72D6">
          <w:pPr>
            <w:pStyle w:val="7E6EEAF7112A44AD858E8C1B7A12D9FD"/>
          </w:pPr>
          <w:r w:rsidRPr="00CF1A49">
            <w:t>Experience</w:t>
          </w:r>
        </w:p>
      </w:docPartBody>
    </w:docPart>
    <w:docPart>
      <w:docPartPr>
        <w:name w:val="F6BD9B923C634A3A94BEE1F9427D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82266-932A-4BFC-BF90-68555BDB3D55}"/>
      </w:docPartPr>
      <w:docPartBody>
        <w:p w:rsidR="004D72D6" w:rsidRDefault="004D72D6">
          <w:pPr>
            <w:pStyle w:val="F6BD9B923C634A3A94BEE1F9427D8FB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D6"/>
    <w:rsid w:val="004732D2"/>
    <w:rsid w:val="004D72D6"/>
    <w:rsid w:val="005A61D6"/>
    <w:rsid w:val="005E4269"/>
    <w:rsid w:val="006440E7"/>
    <w:rsid w:val="00660EA0"/>
    <w:rsid w:val="006B60BD"/>
    <w:rsid w:val="00A45FDB"/>
    <w:rsid w:val="00B14AB4"/>
    <w:rsid w:val="00BF520F"/>
    <w:rsid w:val="00D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5744446FB244FFBD2EC77913A0EADE">
    <w:name w:val="4C5744446FB244FFBD2EC77913A0EADE"/>
  </w:style>
  <w:style w:type="paragraph" w:customStyle="1" w:styleId="7E6EEAF7112A44AD858E8C1B7A12D9FD">
    <w:name w:val="7E6EEAF7112A44AD858E8C1B7A12D9F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6BD9B923C634A3A94BEE1F9427D8FB7">
    <w:name w:val="F6BD9B923C634A3A94BEE1F9427D8F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C:\Users\charl\AppData\Roaming\Microsoft\Templates\Modern chronological resume.dotx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Goodman</dc:creator>
  <cp:keywords/>
  <dc:description/>
  <cp:lastModifiedBy>chazmond.goodman1@student.fdtc.edu</cp:lastModifiedBy>
  <cp:revision>2</cp:revision>
  <dcterms:created xsi:type="dcterms:W3CDTF">2024-05-16T21:28:00Z</dcterms:created>
  <dcterms:modified xsi:type="dcterms:W3CDTF">2024-05-16T21:28:00Z</dcterms:modified>
  <cp:category/>
</cp:coreProperties>
</file>